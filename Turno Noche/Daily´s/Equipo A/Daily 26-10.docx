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230A" w14:textId="77777777" w:rsidR="0025284C" w:rsidRDefault="002528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05"/>
        <w:gridCol w:w="4440"/>
      </w:tblGrid>
      <w:tr w:rsidR="0025284C" w14:paraId="6DE8306E" w14:textId="77777777">
        <w:trPr>
          <w:gridAfter w:val="1"/>
          <w:wAfter w:w="4440" w:type="dxa"/>
        </w:trPr>
        <w:tc>
          <w:tcPr>
            <w:tcW w:w="4905" w:type="dxa"/>
          </w:tcPr>
          <w:p w14:paraId="7F80090D" w14:textId="77777777" w:rsidR="0025284C" w:rsidRDefault="0025284C">
            <w:pPr>
              <w:jc w:val="both"/>
              <w:rPr>
                <w:b/>
              </w:rPr>
            </w:pPr>
          </w:p>
        </w:tc>
      </w:tr>
      <w:tr w:rsidR="0025284C" w14:paraId="15ED97C5" w14:textId="77777777">
        <w:tc>
          <w:tcPr>
            <w:tcW w:w="4905" w:type="dxa"/>
          </w:tcPr>
          <w:p w14:paraId="7F96DDC6" w14:textId="77777777" w:rsidR="0025284C" w:rsidRDefault="00000000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E01FE28" wp14:editId="1D800007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0" w:type="dxa"/>
          </w:tcPr>
          <w:p w14:paraId="59C6F1D5" w14:textId="77777777" w:rsidR="0025284C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14:paraId="403870CA" w14:textId="77777777" w:rsidR="0025284C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TRABAJO FINAL EQUIPO </w:t>
            </w:r>
            <w:proofErr w:type="spellStart"/>
            <w:r>
              <w:rPr>
                <w:b/>
                <w:sz w:val="28"/>
                <w:szCs w:val="28"/>
              </w:rPr>
              <w:t>Nº</w:t>
            </w:r>
            <w:proofErr w:type="spellEnd"/>
            <w:r w:rsidR="00FD061F">
              <w:rPr>
                <w:b/>
                <w:sz w:val="28"/>
                <w:szCs w:val="28"/>
              </w:rPr>
              <w:t xml:space="preserve"> A</w:t>
            </w:r>
          </w:p>
          <w:p w14:paraId="504BCB40" w14:textId="77777777" w:rsidR="0025284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[NOMBRE DEL PROYECTO]</w:t>
            </w:r>
          </w:p>
          <w:p w14:paraId="06C1363D" w14:textId="77777777" w:rsidR="0025284C" w:rsidRDefault="00000000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14:paraId="3D4A696C" w14:textId="77777777" w:rsidR="0025284C" w:rsidRDefault="00FD06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i/>
                <w:color w:val="000000"/>
                <w:sz w:val="20"/>
                <w:szCs w:val="20"/>
              </w:rPr>
              <w:t>Jeremias</w:t>
            </w:r>
            <w:proofErr w:type="spellEnd"/>
            <w:r w:rsidR="00A82DB3"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82DB3">
              <w:rPr>
                <w:i/>
                <w:color w:val="000000"/>
                <w:sz w:val="20"/>
                <w:szCs w:val="20"/>
              </w:rPr>
              <w:t>Rivelli</w:t>
            </w:r>
            <w:proofErr w:type="spellEnd"/>
          </w:p>
          <w:p w14:paraId="6ABB34F7" w14:textId="77777777" w:rsidR="0025284C" w:rsidRDefault="00FD06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Mariana</w:t>
            </w:r>
            <w:r w:rsidR="001473EE">
              <w:rPr>
                <w:i/>
                <w:sz w:val="20"/>
                <w:szCs w:val="20"/>
              </w:rPr>
              <w:t xml:space="preserve"> Jaramillo</w:t>
            </w:r>
            <w:r w:rsidR="00A82DB3">
              <w:rPr>
                <w:i/>
                <w:sz w:val="20"/>
                <w:szCs w:val="20"/>
              </w:rPr>
              <w:t xml:space="preserve"> </w:t>
            </w:r>
          </w:p>
          <w:p w14:paraId="2AEBD4AE" w14:textId="77777777" w:rsidR="0025284C" w:rsidRDefault="00FD06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Gabriela</w:t>
            </w:r>
            <w:r w:rsidR="00A82DB3">
              <w:rPr>
                <w:i/>
                <w:sz w:val="20"/>
                <w:szCs w:val="20"/>
              </w:rPr>
              <w:t xml:space="preserve"> Albrecht</w:t>
            </w:r>
          </w:p>
          <w:p w14:paraId="344ACEBC" w14:textId="77777777" w:rsidR="0025284C" w:rsidRDefault="00FD06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Gabriel</w:t>
            </w:r>
            <w:r w:rsidR="001473EE">
              <w:rPr>
                <w:i/>
                <w:sz w:val="20"/>
                <w:szCs w:val="20"/>
              </w:rPr>
              <w:t xml:space="preserve"> Facio</w:t>
            </w:r>
          </w:p>
          <w:p w14:paraId="34E9CCA0" w14:textId="77777777" w:rsidR="0025284C" w:rsidRDefault="00FD06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Carlos</w:t>
            </w:r>
            <w:r w:rsidR="00A82DB3">
              <w:rPr>
                <w:i/>
                <w:sz w:val="20"/>
                <w:szCs w:val="20"/>
              </w:rPr>
              <w:t xml:space="preserve"> Ruiz</w:t>
            </w:r>
          </w:p>
          <w:p w14:paraId="085BF729" w14:textId="77777777" w:rsidR="0025284C" w:rsidRDefault="00FD06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Dylan</w:t>
            </w:r>
            <w:r w:rsidR="00A82DB3">
              <w:rPr>
                <w:i/>
                <w:sz w:val="20"/>
                <w:szCs w:val="20"/>
              </w:rPr>
              <w:t xml:space="preserve"> Fernandez</w:t>
            </w:r>
          </w:p>
          <w:p w14:paraId="4B259BFD" w14:textId="77777777" w:rsidR="0025284C" w:rsidRDefault="00FD06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Diego</w:t>
            </w:r>
            <w:r w:rsidR="00A82DB3"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82DB3">
              <w:rPr>
                <w:i/>
                <w:color w:val="000000"/>
                <w:sz w:val="20"/>
                <w:szCs w:val="20"/>
              </w:rPr>
              <w:t>Villafain</w:t>
            </w:r>
            <w:proofErr w:type="spellEnd"/>
          </w:p>
          <w:p w14:paraId="7CDE064F" w14:textId="77777777" w:rsidR="0025284C" w:rsidRDefault="00FD06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Matias</w:t>
            </w:r>
            <w:r w:rsidR="00A82DB3"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82DB3">
              <w:rPr>
                <w:i/>
                <w:color w:val="000000"/>
                <w:sz w:val="20"/>
                <w:szCs w:val="20"/>
              </w:rPr>
              <w:t>Obregon</w:t>
            </w:r>
            <w:proofErr w:type="spellEnd"/>
          </w:p>
          <w:p w14:paraId="6CA4F6E3" w14:textId="77777777" w:rsidR="001473EE" w:rsidRDefault="00147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Facundo Zapata</w:t>
            </w:r>
          </w:p>
          <w:p w14:paraId="0FA05BC7" w14:textId="77777777" w:rsidR="0025284C" w:rsidRDefault="0025284C" w:rsidP="00342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25284C" w14:paraId="1A67AD4B" w14:textId="77777777">
        <w:tc>
          <w:tcPr>
            <w:tcW w:w="4905" w:type="dxa"/>
          </w:tcPr>
          <w:p w14:paraId="56E41610" w14:textId="77777777" w:rsidR="0025284C" w:rsidRDefault="0025284C">
            <w:pPr>
              <w:jc w:val="both"/>
              <w:rPr>
                <w:b/>
              </w:rPr>
            </w:pPr>
          </w:p>
        </w:tc>
        <w:tc>
          <w:tcPr>
            <w:tcW w:w="4440" w:type="dxa"/>
          </w:tcPr>
          <w:p w14:paraId="072F582E" w14:textId="77777777" w:rsidR="0025284C" w:rsidRDefault="0025284C">
            <w:pPr>
              <w:rPr>
                <w:b/>
                <w:sz w:val="32"/>
                <w:szCs w:val="32"/>
              </w:rPr>
            </w:pPr>
          </w:p>
          <w:p w14:paraId="3E56938F" w14:textId="77777777" w:rsidR="0025284C" w:rsidRDefault="0025284C">
            <w:pPr>
              <w:rPr>
                <w:b/>
                <w:sz w:val="32"/>
                <w:szCs w:val="32"/>
              </w:rPr>
            </w:pPr>
          </w:p>
        </w:tc>
      </w:tr>
    </w:tbl>
    <w:p w14:paraId="166FCFA5" w14:textId="5E3AF810" w:rsidR="0025284C" w:rsidRDefault="00000000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 </w:t>
      </w:r>
      <w:r w:rsidR="00FD061F">
        <w:rPr>
          <w:b/>
          <w:sz w:val="28"/>
          <w:szCs w:val="28"/>
        </w:rPr>
        <w:t>2</w:t>
      </w:r>
      <w:r w:rsidR="009E6396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/10/2023</w:t>
      </w:r>
    </w:p>
    <w:p w14:paraId="5A7DA5A9" w14:textId="77777777" w:rsidR="0025284C" w:rsidRDefault="00000000">
      <w:pPr>
        <w:jc w:val="both"/>
      </w:pPr>
      <w:r>
        <w:t>Detalles generales:</w:t>
      </w:r>
    </w:p>
    <w:p w14:paraId="2149317E" w14:textId="77777777" w:rsidR="0025284C" w:rsidRDefault="0025284C">
      <w:pPr>
        <w:jc w:val="both"/>
      </w:pPr>
    </w:p>
    <w:p w14:paraId="0FFC743C" w14:textId="77777777" w:rsidR="0025284C" w:rsidRDefault="00000000">
      <w:pPr>
        <w:jc w:val="both"/>
        <w:rPr>
          <w:b/>
        </w:rPr>
      </w:pPr>
      <w:r>
        <w:rPr>
          <w:b/>
        </w:rPr>
        <w:t>REPORTE DEL DÍA DE LA FECHA</w:t>
      </w:r>
    </w:p>
    <w:p w14:paraId="6303E3E2" w14:textId="77777777" w:rsidR="0025284C" w:rsidRDefault="00000000">
      <w:pPr>
        <w:jc w:val="both"/>
        <w:rPr>
          <w:i/>
          <w:sz w:val="18"/>
          <w:szCs w:val="18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Describir por miembro: qué hizo, qué hará, que dificultades tuvo o tiene)</w:t>
      </w:r>
    </w:p>
    <w:p w14:paraId="274A36E3" w14:textId="77777777" w:rsidR="0025284C" w:rsidRDefault="0025284C">
      <w:pPr>
        <w:jc w:val="both"/>
        <w:rPr>
          <w:i/>
          <w:sz w:val="18"/>
          <w:szCs w:val="18"/>
        </w:rPr>
      </w:pPr>
    </w:p>
    <w:p w14:paraId="65285783" w14:textId="77777777" w:rsidR="0025284C" w:rsidRPr="0059392E" w:rsidRDefault="0059392E" w:rsidP="0059392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Tareas en equipos</w:t>
      </w:r>
      <w:r w:rsidRPr="0059392E">
        <w:rPr>
          <w:color w:val="000000"/>
        </w:rPr>
        <w:t xml:space="preserve"> </w:t>
      </w:r>
    </w:p>
    <w:p w14:paraId="57B22D81" w14:textId="0674C3B5" w:rsidR="0025284C" w:rsidRDefault="009E63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Creación del campo de </w:t>
      </w:r>
      <w:r w:rsidR="001C032F">
        <w:rPr>
          <w:color w:val="000000"/>
        </w:rPr>
        <w:t xml:space="preserve">búsqueda: Se incluyo un campo de búsqueda en la vista </w:t>
      </w:r>
    </w:p>
    <w:p w14:paraId="4560524F" w14:textId="128A258C" w:rsidR="003B79F9" w:rsidRPr="003B79F9" w:rsidRDefault="003B79F9" w:rsidP="003B7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Desarrollo de la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 xml:space="preserve"> personalizada: </w:t>
      </w:r>
      <w:r>
        <w:rPr>
          <w:color w:val="000000"/>
        </w:rPr>
        <w:t xml:space="preserve">Se desarrollo la búsqueda que </w:t>
      </w:r>
      <w:r>
        <w:rPr>
          <w:color w:val="000000"/>
        </w:rPr>
        <w:t>permite buscar desde la localidad, provincia y dirección</w:t>
      </w:r>
    </w:p>
    <w:p w14:paraId="2613DD25" w14:textId="4BA41064" w:rsidR="003B79F9" w:rsidRPr="003B79F9" w:rsidRDefault="009E6396" w:rsidP="003B7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Diseño de la vista</w:t>
      </w:r>
      <w:r w:rsidR="003B79F9">
        <w:rPr>
          <w:color w:val="000000"/>
        </w:rPr>
        <w:t xml:space="preserve">: Vista del </w:t>
      </w:r>
      <w:proofErr w:type="spellStart"/>
      <w:r w:rsidR="003B79F9">
        <w:rPr>
          <w:color w:val="000000"/>
        </w:rPr>
        <w:t>index</w:t>
      </w:r>
      <w:proofErr w:type="spellEnd"/>
      <w:r w:rsidR="003B79F9">
        <w:rPr>
          <w:color w:val="000000"/>
        </w:rPr>
        <w:t xml:space="preserve">, </w:t>
      </w:r>
      <w:proofErr w:type="spellStart"/>
      <w:r w:rsidR="003B79F9">
        <w:rPr>
          <w:color w:val="000000"/>
        </w:rPr>
        <w:t>login</w:t>
      </w:r>
      <w:proofErr w:type="spellEnd"/>
      <w:r w:rsidR="003B79F9">
        <w:rPr>
          <w:color w:val="000000"/>
        </w:rPr>
        <w:t>, registro de un inmueble, registro de usuario</w:t>
      </w:r>
    </w:p>
    <w:p w14:paraId="56465C6A" w14:textId="77777777" w:rsidR="008173D9" w:rsidRDefault="008173D9" w:rsidP="008173D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4AA81A33" w14:textId="77777777" w:rsidR="0025284C" w:rsidRPr="0059392E" w:rsidRDefault="0025284C" w:rsidP="0059392E">
      <w:pPr>
        <w:spacing w:after="0"/>
        <w:ind w:left="360"/>
        <w:jc w:val="both"/>
      </w:pPr>
    </w:p>
    <w:sectPr w:rsidR="0025284C" w:rsidRPr="0059392E">
      <w:footerReference w:type="default" r:id="rId8"/>
      <w:pgSz w:w="11906" w:h="16838"/>
      <w:pgMar w:top="1134" w:right="1134" w:bottom="851" w:left="1418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12AD4" w14:textId="77777777" w:rsidR="00941280" w:rsidRDefault="00941280">
      <w:pPr>
        <w:spacing w:after="0" w:line="240" w:lineRule="auto"/>
      </w:pPr>
      <w:r>
        <w:separator/>
      </w:r>
    </w:p>
  </w:endnote>
  <w:endnote w:type="continuationSeparator" w:id="0">
    <w:p w14:paraId="07415209" w14:textId="77777777" w:rsidR="00941280" w:rsidRDefault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14AC" w14:textId="77777777" w:rsidR="0025284C" w:rsidRDefault="0025284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935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76"/>
      <w:gridCol w:w="7926"/>
      <w:gridCol w:w="552"/>
    </w:tblGrid>
    <w:tr w:rsidR="0025284C" w14:paraId="79F4F9A5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0035DD0F" w14:textId="77777777" w:rsidR="0025284C" w:rsidRDefault="002528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  <w:tc>
        <w:tcPr>
          <w:tcW w:w="847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2D6E425F" w14:textId="77777777" w:rsidR="0025284C" w:rsidRDefault="002528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</w:tr>
    <w:tr w:rsidR="0025284C" w14:paraId="6B1D2B6C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</w:tcPr>
        <w:p w14:paraId="461A33F0" w14:textId="77777777" w:rsidR="0025284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61E7CF3" wp14:editId="3AAC732F">
                <wp:extent cx="412750" cy="3365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6" w:type="dxa"/>
          <w:tcBorders>
            <w:top w:val="nil"/>
            <w:left w:val="nil"/>
            <w:bottom w:val="nil"/>
            <w:right w:val="nil"/>
          </w:tcBorders>
        </w:tcPr>
        <w:p w14:paraId="764767E9" w14:textId="77777777" w:rsidR="0025284C" w:rsidRDefault="002528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sz w:val="16"/>
              <w:szCs w:val="16"/>
            </w:rPr>
          </w:pPr>
        </w:p>
        <w:p w14:paraId="2C6A3ACD" w14:textId="77777777" w:rsidR="0025284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proofErr w:type="spellStart"/>
          <w:r>
            <w:rPr>
              <w:i/>
              <w:color w:val="7F7F7F"/>
              <w:sz w:val="16"/>
              <w:szCs w:val="16"/>
            </w:rPr>
            <w:t>Egg</w:t>
          </w:r>
          <w:proofErr w:type="spellEnd"/>
          <w:r>
            <w:rPr>
              <w:i/>
              <w:color w:val="7F7F7F"/>
              <w:sz w:val="16"/>
              <w:szCs w:val="16"/>
            </w:rPr>
            <w:t xml:space="preserve"> Educación - Full </w:t>
          </w:r>
          <w:proofErr w:type="spellStart"/>
          <w:r>
            <w:rPr>
              <w:i/>
              <w:color w:val="7F7F7F"/>
              <w:sz w:val="16"/>
              <w:szCs w:val="16"/>
            </w:rPr>
            <w:t>Stack</w:t>
          </w:r>
          <w:proofErr w:type="spellEnd"/>
          <w:r>
            <w:rPr>
              <w:i/>
              <w:color w:val="7F7F7F"/>
              <w:sz w:val="16"/>
              <w:szCs w:val="16"/>
            </w:rPr>
            <w:t xml:space="preserve"> </w:t>
          </w:r>
          <w:proofErr w:type="spellStart"/>
          <w:r>
            <w:rPr>
              <w:i/>
              <w:color w:val="7F7F7F"/>
              <w:sz w:val="16"/>
              <w:szCs w:val="16"/>
            </w:rPr>
            <w:t>Developer</w:t>
          </w:r>
          <w:proofErr w:type="spellEnd"/>
          <w:r>
            <w:rPr>
              <w:i/>
              <w:color w:val="7F7F7F"/>
              <w:sz w:val="16"/>
              <w:szCs w:val="16"/>
            </w:rPr>
            <w:t xml:space="preserve"> – </w:t>
          </w:r>
          <w:proofErr w:type="spellStart"/>
          <w:r>
            <w:rPr>
              <w:i/>
              <w:color w:val="7F7F7F"/>
              <w:sz w:val="16"/>
              <w:szCs w:val="16"/>
            </w:rPr>
            <w:t>Daily</w:t>
          </w:r>
          <w:proofErr w:type="spellEnd"/>
          <w:r>
            <w:rPr>
              <w:i/>
              <w:color w:val="7F7F7F"/>
              <w:sz w:val="16"/>
              <w:szCs w:val="16"/>
            </w:rPr>
            <w:t xml:space="preserve"> – Trabajo Final</w:t>
          </w:r>
        </w:p>
      </w:tc>
      <w:tc>
        <w:tcPr>
          <w:tcW w:w="552" w:type="dxa"/>
          <w:tcBorders>
            <w:top w:val="nil"/>
            <w:left w:val="nil"/>
            <w:bottom w:val="nil"/>
            <w:right w:val="nil"/>
          </w:tcBorders>
        </w:tcPr>
        <w:p w14:paraId="025E8658" w14:textId="77777777" w:rsidR="0025284C" w:rsidRDefault="002528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FFC000"/>
            </w:rPr>
          </w:pPr>
        </w:p>
        <w:p w14:paraId="7F549676" w14:textId="77777777" w:rsidR="0025284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ED7D31"/>
            </w:rPr>
            <w:fldChar w:fldCharType="begin"/>
          </w:r>
          <w:r>
            <w:rPr>
              <w:i/>
              <w:color w:val="ED7D31"/>
            </w:rPr>
            <w:instrText>PAGE</w:instrText>
          </w:r>
          <w:r>
            <w:rPr>
              <w:i/>
              <w:color w:val="ED7D31"/>
            </w:rPr>
            <w:fldChar w:fldCharType="separate"/>
          </w:r>
          <w:r w:rsidR="00736881">
            <w:rPr>
              <w:i/>
              <w:noProof/>
              <w:color w:val="ED7D31"/>
            </w:rPr>
            <w:t>1</w:t>
          </w:r>
          <w:r>
            <w:rPr>
              <w:i/>
              <w:color w:val="ED7D31"/>
            </w:rPr>
            <w:fldChar w:fldCharType="end"/>
          </w:r>
        </w:p>
      </w:tc>
    </w:tr>
  </w:tbl>
  <w:p w14:paraId="5917B70F" w14:textId="77777777" w:rsidR="0025284C" w:rsidRDefault="0025284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7DD698C8" w14:textId="77777777" w:rsidR="0025284C" w:rsidRDefault="0025284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6B1CE" w14:textId="77777777" w:rsidR="00941280" w:rsidRDefault="00941280">
      <w:pPr>
        <w:spacing w:after="0" w:line="240" w:lineRule="auto"/>
      </w:pPr>
      <w:r>
        <w:separator/>
      </w:r>
    </w:p>
  </w:footnote>
  <w:footnote w:type="continuationSeparator" w:id="0">
    <w:p w14:paraId="207ABD58" w14:textId="77777777" w:rsidR="00941280" w:rsidRDefault="0094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E17F0"/>
    <w:multiLevelType w:val="hybridMultilevel"/>
    <w:tmpl w:val="CFCEAE16"/>
    <w:lvl w:ilvl="0" w:tplc="F112C5E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FD4E85"/>
    <w:multiLevelType w:val="multilevel"/>
    <w:tmpl w:val="FDD6A9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E500F0"/>
    <w:multiLevelType w:val="multilevel"/>
    <w:tmpl w:val="69FC7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07760039">
    <w:abstractNumId w:val="1"/>
  </w:num>
  <w:num w:numId="2" w16cid:durableId="1851025216">
    <w:abstractNumId w:val="2"/>
  </w:num>
  <w:num w:numId="3" w16cid:durableId="58060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496"/>
    <w:rsid w:val="000953F8"/>
    <w:rsid w:val="001473EE"/>
    <w:rsid w:val="001C032F"/>
    <w:rsid w:val="001F37E0"/>
    <w:rsid w:val="0025284C"/>
    <w:rsid w:val="00342A2F"/>
    <w:rsid w:val="003B79F9"/>
    <w:rsid w:val="00443B09"/>
    <w:rsid w:val="0059392E"/>
    <w:rsid w:val="00736881"/>
    <w:rsid w:val="00815D52"/>
    <w:rsid w:val="008173D9"/>
    <w:rsid w:val="0093325D"/>
    <w:rsid w:val="00941280"/>
    <w:rsid w:val="009E6396"/>
    <w:rsid w:val="00A15DF9"/>
    <w:rsid w:val="00A44930"/>
    <w:rsid w:val="00A65855"/>
    <w:rsid w:val="00A82DB3"/>
    <w:rsid w:val="00B00001"/>
    <w:rsid w:val="00BF6496"/>
    <w:rsid w:val="00FD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12F43"/>
  <w15:docId w15:val="{ECD30C06-139E-466C-B235-DE5C6DA8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93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Gg\Proyecto%20Final\Plantilla%20DAILY%2024-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DAILY 24-10.dotx</Template>
  <TotalTime>68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Armando Ruiz</dc:creator>
  <cp:lastModifiedBy>Carlos Ruiz</cp:lastModifiedBy>
  <cp:revision>3</cp:revision>
  <dcterms:created xsi:type="dcterms:W3CDTF">2023-10-30T22:19:00Z</dcterms:created>
  <dcterms:modified xsi:type="dcterms:W3CDTF">2023-10-30T23:21:00Z</dcterms:modified>
</cp:coreProperties>
</file>